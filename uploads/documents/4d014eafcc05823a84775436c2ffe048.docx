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00" w:type="pct"/>
        <w:tblLook w:val="0620" w:firstRow="1" w:lastRow="0" w:firstColumn="0" w:lastColumn="0" w:noHBand="1" w:noVBand="1"/>
        <w:tblDescription w:val="Layout table"/>
      </w:tblPr>
      <w:tblGrid>
        <w:gridCol w:w="6469"/>
        <w:gridCol w:w="581"/>
        <w:gridCol w:w="3030"/>
      </w:tblGrid>
      <w:tr w:rsidR="00C4631C" w14:paraId="40C46C42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tcW w:w="6469" w:type="dxa"/>
          </w:tcPr>
          <w:p w14:paraId="70ECAF8F" w14:textId="77777777" w:rsidR="00C4631C" w:rsidRDefault="00C4631C"/>
        </w:tc>
        <w:tc>
          <w:tcPr>
            <w:tcW w:w="581" w:type="dxa"/>
          </w:tcPr>
          <w:p w14:paraId="4317E521" w14:textId="77777777" w:rsidR="00C4631C" w:rsidRDefault="00C4631C"/>
        </w:tc>
        <w:tc>
          <w:tcPr>
            <w:tcW w:w="3030" w:type="dxa"/>
          </w:tcPr>
          <w:p w14:paraId="06BDF749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67F16D84" w14:textId="77777777" w:rsidTr="00DF32B2">
        <w:trPr>
          <w:trHeight w:val="468"/>
        </w:trPr>
        <w:tc>
          <w:tcPr>
            <w:tcW w:w="6469" w:type="dxa"/>
          </w:tcPr>
          <w:p w14:paraId="4A79F76B" w14:textId="77777777" w:rsidR="00C4631C" w:rsidRDefault="00C4631C" w:rsidP="00FF35D4">
            <w:pPr>
              <w:pStyle w:val="Slogan"/>
            </w:pPr>
          </w:p>
        </w:tc>
        <w:tc>
          <w:tcPr>
            <w:tcW w:w="581" w:type="dxa"/>
          </w:tcPr>
          <w:p w14:paraId="44159CBC" w14:textId="77777777" w:rsidR="00C4631C" w:rsidRDefault="00C4631C" w:rsidP="00A2654F"/>
        </w:tc>
        <w:tc>
          <w:tcPr>
            <w:tcW w:w="3030" w:type="dxa"/>
          </w:tcPr>
          <w:p w14:paraId="0C2AC279" w14:textId="77777777" w:rsidR="00C4631C" w:rsidRDefault="00C4631C">
            <w:pPr>
              <w:pStyle w:val="Right-alignedtext"/>
            </w:pPr>
            <w:r>
              <w:t xml:space="preserve">Date: </w:t>
            </w:r>
            <w:r w:rsidR="008D4B8E">
              <w:t>30</w:t>
            </w:r>
            <w:r w:rsidR="008D4B8E" w:rsidRPr="008D4B8E">
              <w:rPr>
                <w:vertAlign w:val="superscript"/>
              </w:rPr>
              <w:t>th</w:t>
            </w:r>
            <w:r w:rsidR="008D4B8E">
              <w:t xml:space="preserve"> July 2019</w:t>
            </w:r>
          </w:p>
          <w:p w14:paraId="5F735E31" w14:textId="77777777" w:rsidR="00C4631C" w:rsidRDefault="00C4631C" w:rsidP="00FF35D4">
            <w:pPr>
              <w:pStyle w:val="Right-alignedtext"/>
            </w:pPr>
            <w:r>
              <w:t xml:space="preserve">INVOICE # </w:t>
            </w:r>
            <w:r w:rsidR="008D4B8E">
              <w:t>1</w:t>
            </w:r>
          </w:p>
        </w:tc>
      </w:tr>
      <w:tr w:rsidR="00767D7F" w14:paraId="0EA93769" w14:textId="77777777" w:rsidTr="00DF32B2">
        <w:trPr>
          <w:trHeight w:val="1825"/>
        </w:trPr>
        <w:tc>
          <w:tcPr>
            <w:tcW w:w="6469" w:type="dxa"/>
          </w:tcPr>
          <w:p w14:paraId="34035A7D" w14:textId="77777777" w:rsidR="00767D7F" w:rsidRDefault="00767D7F"/>
        </w:tc>
        <w:tc>
          <w:tcPr>
            <w:tcW w:w="581" w:type="dxa"/>
          </w:tcPr>
          <w:p w14:paraId="7FB338B6" w14:textId="77777777" w:rsidR="00767D7F" w:rsidRDefault="00161833">
            <w:r>
              <w:t>To</w:t>
            </w:r>
          </w:p>
        </w:tc>
        <w:tc>
          <w:tcPr>
            <w:tcW w:w="3030" w:type="dxa"/>
          </w:tcPr>
          <w:p w14:paraId="19938D04" w14:textId="77777777" w:rsidR="00767D7F" w:rsidRDefault="008D4B8E">
            <w:pPr>
              <w:pStyle w:val="Right-alignedtext"/>
            </w:pPr>
            <w:proofErr w:type="spellStart"/>
            <w:r>
              <w:t>Buhle</w:t>
            </w:r>
            <w:proofErr w:type="spellEnd"/>
            <w:r>
              <w:t xml:space="preserve"> Mwanza</w:t>
            </w:r>
          </w:p>
          <w:p w14:paraId="4C957F56" w14:textId="77777777" w:rsidR="00767D7F" w:rsidRDefault="008D4B8E">
            <w:pPr>
              <w:pStyle w:val="Right-alignedtext"/>
            </w:pPr>
            <w:r>
              <w:t>OnTheStep</w:t>
            </w:r>
          </w:p>
          <w:p w14:paraId="1E42D884" w14:textId="77777777" w:rsidR="00767D7F" w:rsidRDefault="008D4B8E">
            <w:pPr>
              <w:pStyle w:val="Right-alignedtext"/>
            </w:pPr>
            <w:r>
              <w:t>158 Kingfisher Crescent, Winnipeg, MB R3Y 0B9</w:t>
            </w:r>
          </w:p>
          <w:p w14:paraId="0579045E" w14:textId="77777777" w:rsidR="00767D7F" w:rsidRDefault="008D4B8E" w:rsidP="008D4B8E">
            <w:pPr>
              <w:pStyle w:val="Right-alignedtext"/>
            </w:pPr>
            <w:r>
              <w:t>buhle@onthestep.ca</w:t>
            </w:r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42E3D0E5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7F948CF1A298468DA335D4EE711FED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0CBF5F89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D653C5E2ADB9407EBC5A925CECEF60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24C0BA93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4FBD5D16E90640A0A67B6E55D3DE62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0C26EE6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81D59F9EFFB54D288410859F1F19F1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0E252AB3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46E695F4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1C00D" w14:textId="77777777" w:rsidR="00767D7F" w:rsidRDefault="008D4B8E">
            <w:r>
              <w:t>Onyedika Amanambu</w:t>
            </w:r>
          </w:p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18AE9" w14:textId="77777777" w:rsidR="00767D7F" w:rsidRDefault="008D4B8E">
            <w:r>
              <w:t>Freelance Developer</w:t>
            </w:r>
          </w:p>
        </w:tc>
        <w:sdt>
          <w:sdtPr>
            <w:id w:val="413050092"/>
            <w:placeholder>
              <w:docPart w:val="E0E83D48294742E28B32BA7944912BE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58FB04D4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52058" w14:textId="77777777" w:rsidR="00767D7F" w:rsidRDefault="008D4B8E">
            <w:r>
              <w:t>30</w:t>
            </w:r>
            <w:r w:rsidRPr="008D4B8E">
              <w:rPr>
                <w:vertAlign w:val="superscript"/>
              </w:rPr>
              <w:t>th</w:t>
            </w:r>
            <w:r>
              <w:t xml:space="preserve"> July 2019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14:paraId="6D71EB6F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1845827575"/>
            <w:placeholder>
              <w:docPart w:val="C636DE5BBADC49F1A533D21BE57A38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17137E25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3E517DD3B740422AAC6B2EAC5D1B0BD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61DB1660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D2DCA37747174EFE949D35B6BBBFD6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2CF63EE9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3091DAB1813D432A9F3AB2B2044E95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7DD848E8" w14:textId="77777777" w:rsidR="00767D7F" w:rsidRPr="00335034" w:rsidRDefault="00335034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767D7F" w14:paraId="261C72C3" w14:textId="77777777" w:rsidTr="00DF32B2">
        <w:trPr>
          <w:trHeight w:val="288"/>
        </w:trPr>
        <w:tc>
          <w:tcPr>
            <w:tcW w:w="1265" w:type="dxa"/>
          </w:tcPr>
          <w:p w14:paraId="4661E49B" w14:textId="77777777" w:rsidR="00767D7F" w:rsidRDefault="008D4B8E">
            <w:r>
              <w:t>1</w:t>
            </w:r>
          </w:p>
        </w:tc>
        <w:tc>
          <w:tcPr>
            <w:tcW w:w="5556" w:type="dxa"/>
          </w:tcPr>
          <w:p w14:paraId="348BDBB6" w14:textId="77777777" w:rsidR="00767D7F" w:rsidRDefault="008D4B8E">
            <w:r>
              <w:t>Feature Design for OnTheStep Admin Helper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478A0F1" w14:textId="77777777" w:rsidR="00767D7F" w:rsidRDefault="008D4B8E">
            <w:pPr>
              <w:pStyle w:val="Right-alignedtext"/>
            </w:pPr>
            <w:r>
              <w:t>60CAD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2C336DC" w14:textId="77777777" w:rsidR="00767D7F" w:rsidRDefault="008D4B8E">
            <w:pPr>
              <w:pStyle w:val="Right-alignedtext"/>
            </w:pPr>
            <w:r>
              <w:t>60CAD</w:t>
            </w:r>
          </w:p>
        </w:tc>
      </w:tr>
      <w:tr w:rsidR="00767D7F" w14:paraId="514714CA" w14:textId="77777777" w:rsidTr="00DF32B2">
        <w:trPr>
          <w:trHeight w:val="288"/>
        </w:trPr>
        <w:tc>
          <w:tcPr>
            <w:tcW w:w="1265" w:type="dxa"/>
          </w:tcPr>
          <w:p w14:paraId="2C6B5857" w14:textId="77777777" w:rsidR="00767D7F" w:rsidRDefault="00767D7F"/>
        </w:tc>
        <w:tc>
          <w:tcPr>
            <w:tcW w:w="5556" w:type="dxa"/>
          </w:tcPr>
          <w:p w14:paraId="2D28CF9B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11B14A86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984A8A8" w14:textId="77777777" w:rsidR="00767D7F" w:rsidRDefault="00767D7F">
            <w:pPr>
              <w:pStyle w:val="Right-alignedtext"/>
            </w:pPr>
          </w:p>
        </w:tc>
      </w:tr>
      <w:tr w:rsidR="00767D7F" w14:paraId="5D312310" w14:textId="77777777" w:rsidTr="00DF32B2">
        <w:trPr>
          <w:trHeight w:val="288"/>
        </w:trPr>
        <w:tc>
          <w:tcPr>
            <w:tcW w:w="1265" w:type="dxa"/>
          </w:tcPr>
          <w:p w14:paraId="2EF56878" w14:textId="77777777" w:rsidR="00767D7F" w:rsidRDefault="00767D7F"/>
        </w:tc>
        <w:tc>
          <w:tcPr>
            <w:tcW w:w="5556" w:type="dxa"/>
          </w:tcPr>
          <w:p w14:paraId="17B58A54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A887DFA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155A1E8" w14:textId="77777777" w:rsidR="00767D7F" w:rsidRDefault="00767D7F">
            <w:pPr>
              <w:pStyle w:val="Right-alignedtext"/>
            </w:pPr>
          </w:p>
        </w:tc>
      </w:tr>
      <w:tr w:rsidR="00767D7F" w14:paraId="7C2688C9" w14:textId="77777777" w:rsidTr="00DF32B2">
        <w:trPr>
          <w:trHeight w:val="288"/>
        </w:trPr>
        <w:tc>
          <w:tcPr>
            <w:tcW w:w="1265" w:type="dxa"/>
          </w:tcPr>
          <w:p w14:paraId="411AF83A" w14:textId="77777777" w:rsidR="00767D7F" w:rsidRDefault="00767D7F"/>
        </w:tc>
        <w:tc>
          <w:tcPr>
            <w:tcW w:w="5556" w:type="dxa"/>
          </w:tcPr>
          <w:p w14:paraId="42B193A0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317930B3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14E1920" w14:textId="77777777" w:rsidR="00767D7F" w:rsidRDefault="00767D7F">
            <w:pPr>
              <w:pStyle w:val="Right-alignedtext"/>
            </w:pPr>
          </w:p>
        </w:tc>
      </w:tr>
      <w:tr w:rsidR="00767D7F" w14:paraId="22C36C4C" w14:textId="77777777" w:rsidTr="00DF32B2">
        <w:trPr>
          <w:trHeight w:val="288"/>
        </w:trPr>
        <w:tc>
          <w:tcPr>
            <w:tcW w:w="1265" w:type="dxa"/>
          </w:tcPr>
          <w:p w14:paraId="6D5A6EA5" w14:textId="77777777" w:rsidR="00767D7F" w:rsidRDefault="00767D7F"/>
        </w:tc>
        <w:tc>
          <w:tcPr>
            <w:tcW w:w="5556" w:type="dxa"/>
          </w:tcPr>
          <w:p w14:paraId="415391DF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3E100170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713EEF9" w14:textId="77777777" w:rsidR="00767D7F" w:rsidRDefault="00767D7F">
            <w:pPr>
              <w:pStyle w:val="Right-alignedtext"/>
            </w:pPr>
          </w:p>
        </w:tc>
      </w:tr>
      <w:tr w:rsidR="00767D7F" w14:paraId="309DCA4C" w14:textId="77777777" w:rsidTr="00DF32B2">
        <w:trPr>
          <w:trHeight w:val="288"/>
        </w:trPr>
        <w:tc>
          <w:tcPr>
            <w:tcW w:w="1265" w:type="dxa"/>
          </w:tcPr>
          <w:p w14:paraId="3E1E6F09" w14:textId="77777777" w:rsidR="00767D7F" w:rsidRDefault="00767D7F"/>
        </w:tc>
        <w:tc>
          <w:tcPr>
            <w:tcW w:w="5556" w:type="dxa"/>
          </w:tcPr>
          <w:p w14:paraId="3096746D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16FD505E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F00E6AA" w14:textId="77777777" w:rsidR="00767D7F" w:rsidRDefault="00767D7F">
            <w:pPr>
              <w:pStyle w:val="Right-alignedtext"/>
            </w:pPr>
          </w:p>
        </w:tc>
      </w:tr>
      <w:tr w:rsidR="002F4591" w14:paraId="0BF4E3C0" w14:textId="77777777" w:rsidTr="00DF32B2">
        <w:trPr>
          <w:trHeight w:val="288"/>
        </w:trPr>
        <w:tc>
          <w:tcPr>
            <w:tcW w:w="1265" w:type="dxa"/>
          </w:tcPr>
          <w:p w14:paraId="3066847A" w14:textId="77777777" w:rsidR="002F4591" w:rsidRDefault="002F4591"/>
        </w:tc>
        <w:tc>
          <w:tcPr>
            <w:tcW w:w="5556" w:type="dxa"/>
          </w:tcPr>
          <w:p w14:paraId="67F4FF01" w14:textId="77777777" w:rsidR="002F45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3CE7BC87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213867DA" w14:textId="77777777" w:rsidR="002F4591" w:rsidRDefault="002F4591">
            <w:pPr>
              <w:pStyle w:val="Right-alignedtext"/>
            </w:pPr>
          </w:p>
        </w:tc>
      </w:tr>
      <w:tr w:rsidR="002F4591" w14:paraId="5CFFECAE" w14:textId="77777777" w:rsidTr="00DF32B2">
        <w:trPr>
          <w:trHeight w:val="288"/>
        </w:trPr>
        <w:tc>
          <w:tcPr>
            <w:tcW w:w="1265" w:type="dxa"/>
          </w:tcPr>
          <w:p w14:paraId="4CD1F026" w14:textId="77777777" w:rsidR="002F4591" w:rsidRDefault="002F4591"/>
        </w:tc>
        <w:tc>
          <w:tcPr>
            <w:tcW w:w="5556" w:type="dxa"/>
          </w:tcPr>
          <w:p w14:paraId="2CF6D2DF" w14:textId="77777777" w:rsidR="002F4591" w:rsidRDefault="002F4591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14049286" w14:textId="77777777" w:rsidR="002F4591" w:rsidRDefault="002F4591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E75EC89" w14:textId="77777777" w:rsidR="002F4591" w:rsidRDefault="002F4591">
            <w:pPr>
              <w:pStyle w:val="Right-alignedtext"/>
            </w:pPr>
          </w:p>
        </w:tc>
      </w:tr>
      <w:tr w:rsidR="00084A50" w14:paraId="1B654486" w14:textId="77777777" w:rsidTr="00DF32B2">
        <w:trPr>
          <w:trHeight w:val="288"/>
        </w:trPr>
        <w:tc>
          <w:tcPr>
            <w:tcW w:w="1265" w:type="dxa"/>
          </w:tcPr>
          <w:p w14:paraId="6127AFCB" w14:textId="77777777" w:rsidR="00084A50" w:rsidRDefault="00084A50"/>
        </w:tc>
        <w:tc>
          <w:tcPr>
            <w:tcW w:w="5556" w:type="dxa"/>
          </w:tcPr>
          <w:p w14:paraId="4A8FDDC1" w14:textId="77777777" w:rsidR="00084A50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0C3B1B3E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290E31A" w14:textId="77777777" w:rsidR="00084A50" w:rsidRDefault="00084A50">
            <w:pPr>
              <w:pStyle w:val="Right-alignedtext"/>
            </w:pPr>
          </w:p>
        </w:tc>
      </w:tr>
      <w:tr w:rsidR="00084A50" w14:paraId="38707AD0" w14:textId="77777777" w:rsidTr="00DF32B2">
        <w:trPr>
          <w:trHeight w:val="288"/>
        </w:trPr>
        <w:tc>
          <w:tcPr>
            <w:tcW w:w="1265" w:type="dxa"/>
          </w:tcPr>
          <w:p w14:paraId="1702879F" w14:textId="77777777" w:rsidR="00084A50" w:rsidRDefault="00084A50"/>
        </w:tc>
        <w:tc>
          <w:tcPr>
            <w:tcW w:w="5556" w:type="dxa"/>
          </w:tcPr>
          <w:p w14:paraId="5719A86A" w14:textId="77777777" w:rsidR="00084A50" w:rsidRDefault="00084A50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0E5ED98E" w14:textId="77777777" w:rsidR="00084A50" w:rsidRDefault="00084A50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7CCD767" w14:textId="77777777" w:rsidR="00084A50" w:rsidRDefault="00084A50">
            <w:pPr>
              <w:pStyle w:val="Right-alignedtext"/>
            </w:pPr>
          </w:p>
        </w:tc>
      </w:tr>
      <w:tr w:rsidR="00767D7F" w14:paraId="2E21E8F2" w14:textId="77777777" w:rsidTr="00DF32B2">
        <w:trPr>
          <w:trHeight w:val="288"/>
        </w:trPr>
        <w:tc>
          <w:tcPr>
            <w:tcW w:w="1265" w:type="dxa"/>
          </w:tcPr>
          <w:p w14:paraId="4E2442B9" w14:textId="77777777" w:rsidR="00767D7F" w:rsidRDefault="00767D7F"/>
        </w:tc>
        <w:tc>
          <w:tcPr>
            <w:tcW w:w="5556" w:type="dxa"/>
          </w:tcPr>
          <w:p w14:paraId="60207FC8" w14:textId="77777777" w:rsidR="00767D7F" w:rsidRDefault="00767D7F"/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59D30DEC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0C9F0A7" w14:textId="77777777" w:rsidR="00767D7F" w:rsidRDefault="00767D7F">
            <w:pPr>
              <w:pStyle w:val="Right-alignedtext"/>
            </w:pPr>
          </w:p>
        </w:tc>
      </w:tr>
      <w:tr w:rsidR="00767D7F" w14:paraId="7E76B6C1" w14:textId="77777777" w:rsidTr="00DF32B2">
        <w:trPr>
          <w:trHeight w:val="288"/>
        </w:trPr>
        <w:tc>
          <w:tcPr>
            <w:tcW w:w="1265" w:type="dxa"/>
            <w:tcBorders>
              <w:bottom w:val="single" w:sz="4" w:space="0" w:color="BFBFBF" w:themeColor="background1" w:themeShade="BF"/>
            </w:tcBorders>
          </w:tcPr>
          <w:p w14:paraId="65F2612E" w14:textId="77777777" w:rsidR="00767D7F" w:rsidRDefault="00767D7F"/>
        </w:tc>
        <w:tc>
          <w:tcPr>
            <w:tcW w:w="5556" w:type="dxa"/>
            <w:tcBorders>
              <w:bottom w:val="single" w:sz="4" w:space="0" w:color="BFBFBF" w:themeColor="background1" w:themeShade="BF"/>
            </w:tcBorders>
          </w:tcPr>
          <w:p w14:paraId="1E8716AD" w14:textId="77777777" w:rsidR="00767D7F" w:rsidRDefault="00767D7F"/>
        </w:tc>
        <w:tc>
          <w:tcPr>
            <w:tcW w:w="1635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F7DB314" w14:textId="77777777" w:rsidR="00767D7F" w:rsidRDefault="00767D7F">
            <w:pPr>
              <w:pStyle w:val="Right-alignedtext"/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44BE400" w14:textId="77777777" w:rsidR="00767D7F" w:rsidRDefault="00767D7F">
            <w:pPr>
              <w:pStyle w:val="Right-alignedtext"/>
            </w:pPr>
          </w:p>
        </w:tc>
      </w:tr>
      <w:tr w:rsidR="00767D7F" w14:paraId="02DC333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B4DF364" w14:textId="77777777" w:rsidR="00767D7F" w:rsidRDefault="00767D7F"/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687EFEBE" w14:textId="77777777" w:rsidR="00767D7F" w:rsidRDefault="00767D7F"/>
        </w:tc>
        <w:sdt>
          <w:sdtPr>
            <w:id w:val="794338292"/>
            <w:placeholder>
              <w:docPart w:val="D91552341C104D24BC77C49723A5F0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6AFFC0CC" w14:textId="77777777"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0944306" w14:textId="77777777" w:rsidR="00767D7F" w:rsidRDefault="008D4B8E">
            <w:pPr>
              <w:pStyle w:val="Right-alignedtext"/>
            </w:pPr>
            <w:r>
              <w:t>60CAD</w:t>
            </w:r>
          </w:p>
        </w:tc>
      </w:tr>
      <w:tr w:rsidR="00767D7F" w14:paraId="29AF0942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54A4BBF0" w14:textId="77777777"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4ECAB790" w14:textId="77777777" w:rsidR="00767D7F" w:rsidRDefault="00767D7F"/>
        </w:tc>
        <w:sdt>
          <w:sdtPr>
            <w:id w:val="177394138"/>
            <w:placeholder>
              <w:docPart w:val="5332DB5785184A1C99DA2A0985ADB1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51F0E3D5" w14:textId="77777777" w:rsidR="00767D7F" w:rsidRPr="00335034" w:rsidRDefault="00335034" w:rsidP="002C31B5">
                <w:pPr>
                  <w:pStyle w:val="Heading1"/>
                </w:pPr>
                <w: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21613806" w14:textId="77777777" w:rsidR="00767D7F" w:rsidRDefault="00767D7F">
            <w:pPr>
              <w:pStyle w:val="Right-alignedtext"/>
            </w:pPr>
          </w:p>
        </w:tc>
      </w:tr>
      <w:tr w:rsidR="00767D7F" w14:paraId="6BD04102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B0302F7" w14:textId="77777777"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D959D56" w14:textId="77777777" w:rsidR="00767D7F" w:rsidRDefault="00767D7F"/>
        </w:tc>
        <w:sdt>
          <w:sdtPr>
            <w:id w:val="-2007200982"/>
            <w:placeholder>
              <w:docPart w:val="45D72F95F86D4229A8DF921465076E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6FC1E3C0" w14:textId="77777777"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4B3229" w14:textId="77777777" w:rsidR="00767D7F" w:rsidRDefault="008D4B8E">
            <w:pPr>
              <w:pStyle w:val="Right-alignedtext"/>
            </w:pPr>
            <w:r>
              <w:t>60CAD</w:t>
            </w:r>
          </w:p>
        </w:tc>
      </w:tr>
    </w:tbl>
    <w:p w14:paraId="2F5ADC25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FEFA4EE59DB6419084799D503A6D55E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D4B8E">
            <w:t>Onyedikachukwu Amanambu</w:t>
          </w:r>
        </w:sdtContent>
      </w:sdt>
    </w:p>
    <w:p w14:paraId="4BBC3901" w14:textId="77777777" w:rsidR="00767D7F" w:rsidRDefault="00161833">
      <w:pPr>
        <w:pStyle w:val="Thankyou"/>
      </w:pPr>
      <w:r>
        <w:t>Thank you for your business!</w:t>
      </w:r>
    </w:p>
    <w:p w14:paraId="0EE3B2BC" w14:textId="77777777" w:rsidR="00767D7F" w:rsidRDefault="00161833">
      <w:pPr>
        <w:pStyle w:val="ContactInfo"/>
      </w:pPr>
      <w:r>
        <w:t xml:space="preserve"> </w:t>
      </w:r>
      <w:sdt>
        <w:sdtPr>
          <w:id w:val="-1721738689"/>
          <w:placeholder>
            <w:docPart w:val="BF0685E74D644834B78203AB76A1964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D4B8E">
            <w:t>Onyedikachukwu Amanambu</w:t>
          </w:r>
        </w:sdtContent>
      </w:sdt>
      <w:r>
        <w:t xml:space="preserve"> </w:t>
      </w:r>
      <w:r w:rsidR="008D4B8E">
        <w:t>609 Patricia Avenue</w:t>
      </w:r>
      <w:bookmarkStart w:id="0" w:name="_GoBack"/>
      <w:bookmarkEnd w:id="0"/>
      <w:r w:rsidR="008D4B8E">
        <w:t xml:space="preserve"> (204) 558-6316</w:t>
      </w:r>
      <w:r>
        <w:t xml:space="preserve"> </w:t>
      </w:r>
      <w:r w:rsidR="008D4B8E">
        <w:t>oamanambu@yahoo.com</w:t>
      </w: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F3128" w14:textId="77777777" w:rsidR="008D4B8E" w:rsidRDefault="008D4B8E" w:rsidP="00DA124E">
      <w:r>
        <w:separator/>
      </w:r>
    </w:p>
  </w:endnote>
  <w:endnote w:type="continuationSeparator" w:id="0">
    <w:p w14:paraId="43685C4C" w14:textId="77777777" w:rsidR="008D4B8E" w:rsidRDefault="008D4B8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F1C77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3D095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E466" w14:textId="77777777" w:rsidR="008D4B8E" w:rsidRDefault="008D4B8E" w:rsidP="00DA124E">
      <w:r>
        <w:separator/>
      </w:r>
    </w:p>
  </w:footnote>
  <w:footnote w:type="continuationSeparator" w:id="0">
    <w:p w14:paraId="2EBF429E" w14:textId="77777777" w:rsidR="008D4B8E" w:rsidRDefault="008D4B8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8E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502760"/>
    <w:rsid w:val="00541768"/>
    <w:rsid w:val="005E117D"/>
    <w:rsid w:val="006350A1"/>
    <w:rsid w:val="006B4F86"/>
    <w:rsid w:val="00767D7F"/>
    <w:rsid w:val="007A2DFF"/>
    <w:rsid w:val="00846FB5"/>
    <w:rsid w:val="00865239"/>
    <w:rsid w:val="008D4B8E"/>
    <w:rsid w:val="009F3F74"/>
    <w:rsid w:val="00A2654F"/>
    <w:rsid w:val="00A82089"/>
    <w:rsid w:val="00AC6A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51DAE3"/>
  <w15:docId w15:val="{557E5FC9-5480-4A0B-8623-F0FE64E2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man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948CF1A298468DA335D4EE711FE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E34-1926-44CB-98E6-334C20AA9942}"/>
      </w:docPartPr>
      <w:docPartBody>
        <w:p w:rsidR="00000000" w:rsidRDefault="00CF7208">
          <w:pPr>
            <w:pStyle w:val="7F948CF1A298468DA335D4EE711FEDA8"/>
          </w:pPr>
          <w:r>
            <w:t>Salesperson</w:t>
          </w:r>
        </w:p>
      </w:docPartBody>
    </w:docPart>
    <w:docPart>
      <w:docPartPr>
        <w:name w:val="D653C5E2ADB9407EBC5A925CECEF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5576C-7702-4829-BE41-983D5B71BA2D}"/>
      </w:docPartPr>
      <w:docPartBody>
        <w:p w:rsidR="00000000" w:rsidRDefault="00CF7208">
          <w:pPr>
            <w:pStyle w:val="D653C5E2ADB9407EBC5A925CECEF607D"/>
          </w:pPr>
          <w:r>
            <w:t>Job</w:t>
          </w:r>
        </w:p>
      </w:docPartBody>
    </w:docPart>
    <w:docPart>
      <w:docPartPr>
        <w:name w:val="4FBD5D16E90640A0A67B6E55D3DE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EDEB-55E2-4B3D-94F7-D21061EE051F}"/>
      </w:docPartPr>
      <w:docPartBody>
        <w:p w:rsidR="00000000" w:rsidRDefault="00CF7208">
          <w:pPr>
            <w:pStyle w:val="4FBD5D16E90640A0A67B6E55D3DE625C"/>
          </w:pPr>
          <w:r>
            <w:t>Payment Terms</w:t>
          </w:r>
        </w:p>
      </w:docPartBody>
    </w:docPart>
    <w:docPart>
      <w:docPartPr>
        <w:name w:val="81D59F9EFFB54D288410859F1F19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E5E3A-4E1E-4CEE-B9DA-D89BCBC79DD0}"/>
      </w:docPartPr>
      <w:docPartBody>
        <w:p w:rsidR="00000000" w:rsidRDefault="00CF7208">
          <w:pPr>
            <w:pStyle w:val="81D59F9EFFB54D288410859F1F19F1AB"/>
          </w:pPr>
          <w:r>
            <w:t>Due Date</w:t>
          </w:r>
        </w:p>
      </w:docPartBody>
    </w:docPart>
    <w:docPart>
      <w:docPartPr>
        <w:name w:val="E0E83D48294742E28B32BA794491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0C04-5078-4111-9616-D3D4A707A4DB}"/>
      </w:docPartPr>
      <w:docPartBody>
        <w:p w:rsidR="00000000" w:rsidRDefault="00CF7208">
          <w:pPr>
            <w:pStyle w:val="E0E83D48294742E28B32BA7944912BE6"/>
          </w:pPr>
          <w:r>
            <w:t>Due on receipt</w:t>
          </w:r>
        </w:p>
      </w:docPartBody>
    </w:docPart>
    <w:docPart>
      <w:docPartPr>
        <w:name w:val="C636DE5BBADC49F1A533D21BE57A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E85FA-2C9F-4E18-8534-B82C389727C8}"/>
      </w:docPartPr>
      <w:docPartBody>
        <w:p w:rsidR="00000000" w:rsidRDefault="00CF7208">
          <w:pPr>
            <w:pStyle w:val="C636DE5BBADC49F1A533D21BE57A3898"/>
          </w:pPr>
          <w:r>
            <w:t>Qty</w:t>
          </w:r>
        </w:p>
      </w:docPartBody>
    </w:docPart>
    <w:docPart>
      <w:docPartPr>
        <w:name w:val="3E517DD3B740422AAC6B2EAC5D1B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2CC59-F493-47EA-A933-504A0239A3DF}"/>
      </w:docPartPr>
      <w:docPartBody>
        <w:p w:rsidR="00000000" w:rsidRDefault="00CF7208">
          <w:pPr>
            <w:pStyle w:val="3E517DD3B740422AAC6B2EAC5D1B0BD9"/>
          </w:pPr>
          <w:r>
            <w:t>Description</w:t>
          </w:r>
        </w:p>
      </w:docPartBody>
    </w:docPart>
    <w:docPart>
      <w:docPartPr>
        <w:name w:val="D2DCA37747174EFE949D35B6BBBFD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065A5-2433-450D-9112-FFA4E9D0ACCE}"/>
      </w:docPartPr>
      <w:docPartBody>
        <w:p w:rsidR="00000000" w:rsidRDefault="00CF7208">
          <w:pPr>
            <w:pStyle w:val="D2DCA37747174EFE949D35B6BBBFD672"/>
          </w:pPr>
          <w:r>
            <w:t>Unit Price</w:t>
          </w:r>
        </w:p>
      </w:docPartBody>
    </w:docPart>
    <w:docPart>
      <w:docPartPr>
        <w:name w:val="3091DAB1813D432A9F3AB2B2044E9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52D1-BF58-4494-9E05-18BA9B44117B}"/>
      </w:docPartPr>
      <w:docPartBody>
        <w:p w:rsidR="00000000" w:rsidRDefault="00CF7208">
          <w:pPr>
            <w:pStyle w:val="3091DAB1813D432A9F3AB2B2044E95FB"/>
          </w:pPr>
          <w:r>
            <w:t>Line Total</w:t>
          </w:r>
        </w:p>
      </w:docPartBody>
    </w:docPart>
    <w:docPart>
      <w:docPartPr>
        <w:name w:val="D91552341C104D24BC77C49723A5F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425D3-10EB-491D-9F7D-D2503C4F6D58}"/>
      </w:docPartPr>
      <w:docPartBody>
        <w:p w:rsidR="00000000" w:rsidRDefault="00CF7208">
          <w:pPr>
            <w:pStyle w:val="D91552341C104D24BC77C49723A5F097"/>
          </w:pPr>
          <w:r>
            <w:t>Subtotal</w:t>
          </w:r>
        </w:p>
      </w:docPartBody>
    </w:docPart>
    <w:docPart>
      <w:docPartPr>
        <w:name w:val="5332DB5785184A1C99DA2A0985AD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09EAD-8429-44CC-9208-7796182879CB}"/>
      </w:docPartPr>
      <w:docPartBody>
        <w:p w:rsidR="00000000" w:rsidRDefault="00CF7208">
          <w:pPr>
            <w:pStyle w:val="5332DB5785184A1C99DA2A0985ADB170"/>
          </w:pPr>
          <w:r>
            <w:t>Sales Tax</w:t>
          </w:r>
        </w:p>
      </w:docPartBody>
    </w:docPart>
    <w:docPart>
      <w:docPartPr>
        <w:name w:val="45D72F95F86D4229A8DF92146507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4867E-DFB9-4F39-8CED-08AEDB8A4211}"/>
      </w:docPartPr>
      <w:docPartBody>
        <w:p w:rsidR="00000000" w:rsidRDefault="00CF7208">
          <w:pPr>
            <w:pStyle w:val="45D72F95F86D4229A8DF921465076E04"/>
          </w:pPr>
          <w:r>
            <w:t>Total</w:t>
          </w:r>
        </w:p>
      </w:docPartBody>
    </w:docPart>
    <w:docPart>
      <w:docPartPr>
        <w:name w:val="FEFA4EE59DB6419084799D503A6D5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349E3-0597-4F7C-A86F-691FFB4C377B}"/>
      </w:docPartPr>
      <w:docPartBody>
        <w:p w:rsidR="00000000" w:rsidRDefault="00CF7208">
          <w:pPr>
            <w:pStyle w:val="FEFA4EE59DB6419084799D503A6D55E2"/>
          </w:pPr>
          <w:r>
            <w:t>Company Name</w:t>
          </w:r>
        </w:p>
      </w:docPartBody>
    </w:docPart>
    <w:docPart>
      <w:docPartPr>
        <w:name w:val="BF0685E74D644834B78203AB76A1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1E9F-47D8-4202-B55A-C68C23F2BBC3}"/>
      </w:docPartPr>
      <w:docPartBody>
        <w:p w:rsidR="00000000" w:rsidRDefault="00CF7208">
          <w:pPr>
            <w:pStyle w:val="BF0685E74D644834B78203AB76A1964A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B17C557A074523AEF65BE27C41C540">
    <w:name w:val="9BB17C557A074523AEF65BE27C41C540"/>
  </w:style>
  <w:style w:type="paragraph" w:customStyle="1" w:styleId="55DDFB1AB11143D9985278A4E798157B">
    <w:name w:val="55DDFB1AB11143D9985278A4E798157B"/>
  </w:style>
  <w:style w:type="paragraph" w:customStyle="1" w:styleId="500CF03031D24C5190770D822AA95D98">
    <w:name w:val="500CF03031D24C5190770D822AA95D98"/>
  </w:style>
  <w:style w:type="paragraph" w:customStyle="1" w:styleId="B0EB9DE71BB14306A14155430AEADEE9">
    <w:name w:val="B0EB9DE71BB14306A14155430AEADEE9"/>
  </w:style>
  <w:style w:type="paragraph" w:customStyle="1" w:styleId="EA4F923C32AF4F1FBCE1C1BB3F37DFF8">
    <w:name w:val="EA4F923C32AF4F1FBCE1C1BB3F37DFF8"/>
  </w:style>
  <w:style w:type="paragraph" w:customStyle="1" w:styleId="0F00F19C186B483D9E7C8BC9458C894D">
    <w:name w:val="0F00F19C186B483D9E7C8BC9458C894D"/>
  </w:style>
  <w:style w:type="paragraph" w:customStyle="1" w:styleId="D04DAF816F6943D18C417DA85F9875C8">
    <w:name w:val="D04DAF816F6943D18C417DA85F9875C8"/>
  </w:style>
  <w:style w:type="paragraph" w:customStyle="1" w:styleId="447EB1B27B5E4764BAC2C7E0B556399F">
    <w:name w:val="447EB1B27B5E4764BAC2C7E0B556399F"/>
  </w:style>
  <w:style w:type="paragraph" w:customStyle="1" w:styleId="7F948CF1A298468DA335D4EE711FEDA8">
    <w:name w:val="7F948CF1A298468DA335D4EE711FEDA8"/>
  </w:style>
  <w:style w:type="paragraph" w:customStyle="1" w:styleId="D653C5E2ADB9407EBC5A925CECEF607D">
    <w:name w:val="D653C5E2ADB9407EBC5A925CECEF607D"/>
  </w:style>
  <w:style w:type="paragraph" w:customStyle="1" w:styleId="4FBD5D16E90640A0A67B6E55D3DE625C">
    <w:name w:val="4FBD5D16E90640A0A67B6E55D3DE625C"/>
  </w:style>
  <w:style w:type="paragraph" w:customStyle="1" w:styleId="81D59F9EFFB54D288410859F1F19F1AB">
    <w:name w:val="81D59F9EFFB54D288410859F1F19F1AB"/>
  </w:style>
  <w:style w:type="paragraph" w:customStyle="1" w:styleId="E0E83D48294742E28B32BA7944912BE6">
    <w:name w:val="E0E83D48294742E28B32BA7944912BE6"/>
  </w:style>
  <w:style w:type="paragraph" w:customStyle="1" w:styleId="C636DE5BBADC49F1A533D21BE57A3898">
    <w:name w:val="C636DE5BBADC49F1A533D21BE57A3898"/>
  </w:style>
  <w:style w:type="paragraph" w:customStyle="1" w:styleId="3E517DD3B740422AAC6B2EAC5D1B0BD9">
    <w:name w:val="3E517DD3B740422AAC6B2EAC5D1B0BD9"/>
  </w:style>
  <w:style w:type="paragraph" w:customStyle="1" w:styleId="D2DCA37747174EFE949D35B6BBBFD672">
    <w:name w:val="D2DCA37747174EFE949D35B6BBBFD672"/>
  </w:style>
  <w:style w:type="paragraph" w:customStyle="1" w:styleId="3091DAB1813D432A9F3AB2B2044E95FB">
    <w:name w:val="3091DAB1813D432A9F3AB2B2044E95FB"/>
  </w:style>
  <w:style w:type="paragraph" w:customStyle="1" w:styleId="D91552341C104D24BC77C49723A5F097">
    <w:name w:val="D91552341C104D24BC77C49723A5F097"/>
  </w:style>
  <w:style w:type="paragraph" w:customStyle="1" w:styleId="5332DB5785184A1C99DA2A0985ADB170">
    <w:name w:val="5332DB5785184A1C99DA2A0985ADB170"/>
  </w:style>
  <w:style w:type="paragraph" w:customStyle="1" w:styleId="45D72F95F86D4229A8DF921465076E04">
    <w:name w:val="45D72F95F86D4229A8DF921465076E04"/>
  </w:style>
  <w:style w:type="paragraph" w:customStyle="1" w:styleId="FEFA4EE59DB6419084799D503A6D55E2">
    <w:name w:val="FEFA4EE59DB6419084799D503A6D55E2"/>
  </w:style>
  <w:style w:type="paragraph" w:customStyle="1" w:styleId="BF0685E74D644834B78203AB76A1964A">
    <w:name w:val="BF0685E74D644834B78203AB76A1964A"/>
  </w:style>
  <w:style w:type="paragraph" w:customStyle="1" w:styleId="5D107A094394431DB8C213A21F373E79">
    <w:name w:val="5D107A094394431DB8C213A21F373E79"/>
  </w:style>
  <w:style w:type="paragraph" w:customStyle="1" w:styleId="5FD2637186084889AF7049DD48A50E19">
    <w:name w:val="5FD2637186084889AF7049DD48A50E19"/>
  </w:style>
  <w:style w:type="paragraph" w:customStyle="1" w:styleId="3A5DE54B31EB46EFAF1B01D9409AB9A3">
    <w:name w:val="3A5DE54B31EB46EFAF1B01D9409AB9A3"/>
  </w:style>
  <w:style w:type="paragraph" w:customStyle="1" w:styleId="BE99481D3DC04808BB9244BC15FF64F9">
    <w:name w:val="BE99481D3DC04808BB9244BC15FF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0A8F4-3B00-4747-AF9E-7019FC9C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174</TotalTime>
  <Pages>1</Pages>
  <Words>77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Onyedika CJ Amanambu</dc:creator>
  <cp:keywords>Onyedikachukwu Amanambu</cp:keywords>
  <cp:lastModifiedBy>Onyedika CJ Amanambu</cp:lastModifiedBy>
  <cp:revision>1</cp:revision>
  <cp:lastPrinted>2019-08-04T16:37:00Z</cp:lastPrinted>
  <dcterms:created xsi:type="dcterms:W3CDTF">2019-08-04T16:27:00Z</dcterms:created>
  <dcterms:modified xsi:type="dcterms:W3CDTF">2019-08-04T19:21:00Z</dcterms:modified>
  <cp:category/>
  <cp:version/>
</cp:coreProperties>
</file>